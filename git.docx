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946798941"/>
        <w:placeholder>
          <w:docPart w:val="EEB30C1DA244254DA8002946FC1F1AB4"/>
        </w:placeholder>
        <w:temporary/>
        <w:showingPlcHdr/>
        <w15:appearance w15:val="hidden"/>
      </w:sdtPr>
      <w:sdtEndPr/>
      <w:sdtContent>
        <w:p w14:paraId="0A011C92" w14:textId="77777777" w:rsidR="004607AE" w:rsidRDefault="001648BF">
          <w:pPr>
            <w:pStyle w:val="1"/>
          </w:pPr>
          <w:r>
            <w:t>記錄筆記</w:t>
          </w:r>
        </w:p>
      </w:sdtContent>
    </w:sdt>
    <w:p w14:paraId="67B1C263" w14:textId="77777777" w:rsidR="004607AE" w:rsidRPr="00D74809" w:rsidRDefault="00D74809" w:rsidP="00D74809">
      <w:pPr>
        <w:pStyle w:val="a"/>
      </w:pPr>
      <w:r>
        <w:t>Git</w:t>
      </w:r>
      <w:r>
        <w:rPr>
          <w:lang w:val="en-US"/>
        </w:rPr>
        <w:t xml:space="preserve"> download: </w:t>
      </w:r>
      <w:hyperlink r:id="rId7" w:history="1">
        <w:r w:rsidRPr="00080BCE">
          <w:rPr>
            <w:rStyle w:val="afb"/>
            <w:lang w:val="en-US"/>
          </w:rPr>
          <w:t>https://www.git-scm.com/</w:t>
        </w:r>
      </w:hyperlink>
    </w:p>
    <w:p w14:paraId="297B3665" w14:textId="77777777" w:rsidR="00D74809" w:rsidRPr="00262BC8" w:rsidRDefault="00262BC8" w:rsidP="00D74809">
      <w:pPr>
        <w:pStyle w:val="a"/>
      </w:pPr>
      <w:proofErr w:type="spellStart"/>
      <w:r>
        <w:t>sourceTree</w:t>
      </w:r>
      <w:proofErr w:type="spellEnd"/>
      <w:r>
        <w:t xml:space="preserve">: </w:t>
      </w:r>
      <w:hyperlink r:id="rId8" w:history="1">
        <w:r w:rsidRPr="00080BCE">
          <w:rPr>
            <w:rStyle w:val="afb"/>
          </w:rPr>
          <w:t>https://www.sourcetreeapp.com/download/</w:t>
        </w:r>
      </w:hyperlink>
    </w:p>
    <w:p w14:paraId="76E27FC7" w14:textId="77777777" w:rsidR="00262BC8" w:rsidRDefault="00262BC8" w:rsidP="00D74809">
      <w:pPr>
        <w:pStyle w:val="a"/>
      </w:pPr>
      <w:proofErr w:type="spellStart"/>
      <w:r w:rsidRPr="00262BC8">
        <w:t>tortoisegit</w:t>
      </w:r>
      <w:proofErr w:type="spellEnd"/>
      <w:r w:rsidRPr="00262BC8">
        <w:t xml:space="preserve"> </w:t>
      </w:r>
      <w:r>
        <w:t xml:space="preserve">: </w:t>
      </w:r>
      <w:hyperlink r:id="rId9" w:history="1">
        <w:r w:rsidRPr="00080BCE">
          <w:rPr>
            <w:rStyle w:val="afb"/>
          </w:rPr>
          <w:t>https://tortoisegit.org/download/</w:t>
        </w:r>
      </w:hyperlink>
    </w:p>
    <w:p w14:paraId="6A4CF33F" w14:textId="77777777" w:rsidR="00B4427B" w:rsidRDefault="00B4427B" w:rsidP="00346068">
      <w:pPr>
        <w:pStyle w:val="a"/>
      </w:pPr>
      <w:r>
        <w:rPr>
          <w:lang w:val="en-US"/>
        </w:rPr>
        <w:t xml:space="preserve">fork: </w:t>
      </w:r>
      <w:r>
        <w:rPr>
          <w:lang w:val="en-US"/>
        </w:rPr>
        <w:t>複製</w:t>
      </w:r>
      <w:r>
        <w:rPr>
          <w:rFonts w:hint="eastAsia"/>
          <w:lang w:val="en-US"/>
        </w:rPr>
        <w:t>專案</w:t>
      </w:r>
      <w:bookmarkStart w:id="0" w:name="_GoBack"/>
      <w:bookmarkEnd w:id="0"/>
    </w:p>
    <w:p w14:paraId="251C9EC4" w14:textId="77777777" w:rsidR="004607AE" w:rsidRDefault="001648BF">
      <w:pPr>
        <w:pStyle w:val="2"/>
      </w:pPr>
      <w:r>
        <w:t>如需進一步瞭解及取得</w:t>
      </w:r>
      <w:r>
        <w:t xml:space="preserve"> OneNote</w:t>
      </w:r>
      <w:r>
        <w:t>，請至</w:t>
      </w:r>
      <w:r>
        <w:t xml:space="preserve"> </w:t>
      </w:r>
      <w:hyperlink r:id="rId10" w:history="1">
        <w:r>
          <w:rPr>
            <w:rStyle w:val="afb"/>
          </w:rPr>
          <w:t>www.onenote.com</w:t>
        </w:r>
      </w:hyperlink>
      <w:r>
        <w:t>。</w:t>
      </w:r>
    </w:p>
    <w:sectPr w:rsidR="004607AE">
      <w:footerReference w:type="default" r:id="rId11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3017C3" w14:textId="77777777" w:rsidR="00E60257" w:rsidRDefault="00E60257">
      <w:r>
        <w:separator/>
      </w:r>
    </w:p>
    <w:p w14:paraId="200C4080" w14:textId="77777777" w:rsidR="00E60257" w:rsidRDefault="00E60257"/>
  </w:endnote>
  <w:endnote w:type="continuationSeparator" w:id="0">
    <w:p w14:paraId="2786B46C" w14:textId="77777777" w:rsidR="00E60257" w:rsidRDefault="00E60257">
      <w:r>
        <w:continuationSeparator/>
      </w:r>
    </w:p>
    <w:p w14:paraId="75C465BA" w14:textId="77777777" w:rsidR="00E60257" w:rsidRDefault="00E602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1F1117" w14:textId="77777777" w:rsidR="004607AE" w:rsidRDefault="001648BF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5F52FB" w14:textId="77777777" w:rsidR="00E60257" w:rsidRDefault="00E60257">
      <w:r>
        <w:separator/>
      </w:r>
    </w:p>
    <w:p w14:paraId="59FF5FD2" w14:textId="77777777" w:rsidR="00E60257" w:rsidRDefault="00E60257"/>
  </w:footnote>
  <w:footnote w:type="continuationSeparator" w:id="0">
    <w:p w14:paraId="223B61D1" w14:textId="77777777" w:rsidR="00E60257" w:rsidRDefault="00E60257">
      <w:r>
        <w:continuationSeparator/>
      </w:r>
    </w:p>
    <w:p w14:paraId="5B245A61" w14:textId="77777777" w:rsidR="00E60257" w:rsidRDefault="00E60257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GB" w:vendorID="64" w:dllVersion="131078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809"/>
    <w:rsid w:val="001648BF"/>
    <w:rsid w:val="00262BC8"/>
    <w:rsid w:val="00346068"/>
    <w:rsid w:val="004607AE"/>
    <w:rsid w:val="00B4427B"/>
    <w:rsid w:val="00D07996"/>
    <w:rsid w:val="00D74809"/>
    <w:rsid w:val="00E60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EE5B3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1648BF"/>
    <w:rPr>
      <w:lang w:val="en-GB" w:eastAsia="zh-TW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</w:pPr>
  </w:style>
  <w:style w:type="character" w:customStyle="1" w:styleId="10">
    <w:name w:val="標題 1 字元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頁首 字元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頁尾 字元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標題 字元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標題 字元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標題 2 字元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標題 3 字元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標題 4 字元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標題 5 字元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標題 6 字元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標題 7 字元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標題 8 字元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標題 9 字元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文 字元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鮮明引文 字元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afa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b">
    <w:name w:val="Hyperlink"/>
    <w:basedOn w:val="a2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www.git-scm.com/" TargetMode="External"/><Relationship Id="rId8" Type="http://schemas.openxmlformats.org/officeDocument/2006/relationships/hyperlink" Target="https://www.sourcetreeapp.com/download/" TargetMode="External"/><Relationship Id="rId9" Type="http://schemas.openxmlformats.org/officeDocument/2006/relationships/hyperlink" Target="https://tortoisegit.org/download/" TargetMode="External"/><Relationship Id="rId10" Type="http://schemas.openxmlformats.org/officeDocument/2006/relationships/hyperlink" Target="http://go.microsoft.com/fwlink/?LinkID=523891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teacher/Library/Containers/com.microsoft.Word/Data/Library/Caches/TM10002086/&#35352;&#37636;&#31558;&#35352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EB30C1DA244254DA8002946FC1F1AB4"/>
        <w:category>
          <w:name w:val="通用格式"/>
          <w:gallery w:val="placeholder"/>
        </w:category>
        <w:types>
          <w:type w:val="bbPlcHdr"/>
        </w:types>
        <w:behaviors>
          <w:behavior w:val="content"/>
        </w:behaviors>
        <w:guid w:val="{CC9CCDF2-FD5B-9041-8FF0-956FB0F9B897}"/>
      </w:docPartPr>
      <w:docPartBody>
        <w:p w:rsidR="00000000" w:rsidRDefault="007F5ACC">
          <w:pPr>
            <w:pStyle w:val="EEB30C1DA244254DA8002946FC1F1AB4"/>
          </w:pPr>
          <w:r>
            <w:t>Take Notes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8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ACC"/>
    <w:rsid w:val="007F5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EEB30C1DA244254DA8002946FC1F1AB4">
    <w:name w:val="EEB30C1DA244254DA8002946FC1F1AB4"/>
    <w:pPr>
      <w:widowControl w:val="0"/>
    </w:pPr>
  </w:style>
  <w:style w:type="paragraph" w:styleId="a">
    <w:name w:val="List Bullet"/>
    <w:basedOn w:val="a0"/>
    <w:uiPriority w:val="9"/>
    <w:qFormat/>
    <w:pPr>
      <w:widowControl/>
      <w:numPr>
        <w:numId w:val="1"/>
      </w:numPr>
      <w:spacing w:after="120" w:line="259" w:lineRule="auto"/>
    </w:pPr>
    <w:rPr>
      <w:rFonts w:eastAsiaTheme="minorHAnsi"/>
      <w:color w:val="595959" w:themeColor="text1" w:themeTint="A6"/>
      <w:kern w:val="0"/>
      <w:sz w:val="30"/>
      <w:szCs w:val="30"/>
      <w:lang w:eastAsia="ja-JP"/>
    </w:rPr>
  </w:style>
  <w:style w:type="paragraph" w:customStyle="1" w:styleId="6A8693570E726F46914996FB9F6DEF34">
    <w:name w:val="6A8693570E726F46914996FB9F6DEF34"/>
    <w:pPr>
      <w:widowControl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記錄筆記.dotx</Template>
  <TotalTime>7</TotalTime>
  <Pages>1</Pages>
  <Words>60</Words>
  <Characters>345</Characters>
  <Application>Microsoft Macintosh Word</Application>
  <DocSecurity>0</DocSecurity>
  <Lines>2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1021241101@stu.nkmu.edu.tw</dc:creator>
  <cp:keywords/>
  <dc:description/>
  <cp:lastModifiedBy>1021241101@stu.nkmu.edu.tw</cp:lastModifiedBy>
  <cp:revision>1</cp:revision>
  <dcterms:created xsi:type="dcterms:W3CDTF">2016-09-09T05:53:00Z</dcterms:created>
  <dcterms:modified xsi:type="dcterms:W3CDTF">2016-09-09T06:36:00Z</dcterms:modified>
</cp:coreProperties>
</file>